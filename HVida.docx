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33" w:type="pct"/>
        <w:tblInd w:w="-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946"/>
        <w:gridCol w:w="6503"/>
      </w:tblGrid>
      <w:tr w:rsidR="002C2CDD" w:rsidRPr="00333CD3" w:rsidTr="003F547B">
        <w:tc>
          <w:tcPr>
            <w:tcW w:w="3946" w:type="dxa"/>
            <w:tcMar>
              <w:top w:w="504" w:type="dxa"/>
              <w:right w:w="720" w:type="dxa"/>
            </w:tcMar>
          </w:tcPr>
          <w:p w:rsidR="00523479" w:rsidRDefault="003F547B" w:rsidP="003F547B">
            <w:pPr>
              <w:pStyle w:val="Iniciales"/>
              <w:ind w:left="0"/>
              <w:jc w:val="left"/>
            </w:pPr>
            <w:r w:rsidRPr="003F547B">
              <w:rPr>
                <w:sz w:val="96"/>
                <w:lang w:val="es-GT"/>
              </w:rPr>
              <w:drawing>
                <wp:anchor distT="0" distB="0" distL="114300" distR="114300" simplePos="0" relativeHeight="251660288" behindDoc="1" locked="0" layoutInCell="1" allowOverlap="1" wp14:anchorId="1E28373D" wp14:editId="07DBDEA1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0</wp:posOffset>
                  </wp:positionV>
                  <wp:extent cx="1309370" cy="1371600"/>
                  <wp:effectExtent l="0" t="0" r="5080" b="0"/>
                  <wp:wrapThrough wrapText="bothSides">
                    <wp:wrapPolygon edited="0">
                      <wp:start x="8171" y="0"/>
                      <wp:lineTo x="5657" y="1200"/>
                      <wp:lineTo x="1257" y="4200"/>
                      <wp:lineTo x="0" y="8700"/>
                      <wp:lineTo x="0" y="12000"/>
                      <wp:lineTo x="629" y="14700"/>
                      <wp:lineTo x="4085" y="19500"/>
                      <wp:lineTo x="8799" y="21300"/>
                      <wp:lineTo x="9428" y="21300"/>
                      <wp:lineTo x="11942" y="21300"/>
                      <wp:lineTo x="12570" y="21300"/>
                      <wp:lineTo x="17284" y="19500"/>
                      <wp:lineTo x="20741" y="14700"/>
                      <wp:lineTo x="21370" y="12000"/>
                      <wp:lineTo x="21370" y="9000"/>
                      <wp:lineTo x="20427" y="4500"/>
                      <wp:lineTo x="15713" y="1200"/>
                      <wp:lineTo x="13199" y="0"/>
                      <wp:lineTo x="8171" y="0"/>
                    </wp:wrapPolygon>
                  </wp:wrapThrough>
                  <wp:docPr id="5" name="Imagen 5" descr="https://imagenes.goclases.com/estudiantes/108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nes.goclases.com/estudiantes/1085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9370" cy="13716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>
              <w:rPr>
                <w:noProof/>
                <w:lang w:val="es-GT" w:eastAsia="es-G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274BFC1" wp14:editId="63ED33E4">
                      <wp:simplePos x="0" y="0"/>
                      <wp:positionH relativeFrom="column">
                        <wp:posOffset>121285</wp:posOffset>
                      </wp:positionH>
                      <wp:positionV relativeFrom="page">
                        <wp:posOffset>-227965</wp:posOffset>
                      </wp:positionV>
                      <wp:extent cx="6357620" cy="1555750"/>
                      <wp:effectExtent l="0" t="0" r="5080" b="635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7620" cy="155575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A27FB" id="Grupo 1" o:spid="_x0000_s1026" alt="Gráficos de encabezado" style="position:absolute;margin-left:9.55pt;margin-top:-17.95pt;width:500.6pt;height:122.5pt;z-index:-251657216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94b6d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94b6d2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333CD3" w:rsidRDefault="00237A73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76B8FC9C741D49A68625EB2019DD84F6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</w:p>
          <w:p w:rsidR="002C2CDD" w:rsidRPr="00333CD3" w:rsidRDefault="003F547B" w:rsidP="007569C1">
            <w:r>
              <w:t xml:space="preserve">Unos de los mis objetico es  alcázar ser el mejor médico del país y del mundo. </w:t>
            </w:r>
          </w:p>
          <w:p w:rsidR="002C2CDD" w:rsidRPr="00333CD3" w:rsidRDefault="00237A73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FE04AB5665F94D1381E6C8D41DF153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:rsidR="00741125" w:rsidRPr="00333CD3" w:rsidRDefault="003F547B" w:rsidP="003F547B">
            <w:r>
              <w:t xml:space="preserve">Encontrar el orden a la cosas que están desordenadas ya sean cotidianas o de lógica </w:t>
            </w:r>
            <w:r w:rsidR="004014C7">
              <w:t>matemática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3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237A73" w:rsidP="00C612DA">
                  <w:pPr>
                    <w:pStyle w:val="Ttulo1"/>
                    <w:outlineLvl w:val="0"/>
                  </w:pPr>
                  <w:sdt>
                    <w:sdtPr>
                      <w:rPr>
                        <w:sz w:val="32"/>
                      </w:rPr>
                      <w:alias w:val="Su nombre:"/>
                      <w:tag w:val="Su nombre:"/>
                      <w:id w:val="1982421306"/>
                      <w:placeholder>
                        <w:docPart w:val="8C080C7AE6D24FFB8AE92636761C47D9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F547B" w:rsidRPr="003F547B">
                        <w:rPr>
                          <w:sz w:val="32"/>
                          <w:lang w:val="es-GT"/>
                        </w:rPr>
                        <w:t>Miguel alejandro Barillas monroy</w:t>
                      </w:r>
                    </w:sdtContent>
                  </w:sdt>
                </w:p>
                <w:p w:rsidR="00C612DA" w:rsidRPr="00333CD3" w:rsidRDefault="00237A73" w:rsidP="003F547B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DB6ED88526254C23ACBCFB0296AF02C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F547B">
                        <w:t>Bachillerato en computacion con orientaicon cientifica</w:t>
                      </w:r>
                    </w:sdtContent>
                  </w:sdt>
                </w:p>
              </w:tc>
            </w:tr>
          </w:tbl>
          <w:p w:rsidR="002C2CDD" w:rsidRPr="00333CD3" w:rsidRDefault="00237A73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709CB2D8AB29482CA33D2BE1062BEB8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</w:t>
                </w:r>
              </w:sdtContent>
            </w:sdt>
          </w:p>
          <w:p w:rsidR="002C2CDD" w:rsidRPr="00333CD3" w:rsidRDefault="004014C7" w:rsidP="004014C7">
            <w:pPr>
              <w:pStyle w:val="Ttulo4"/>
            </w:pPr>
            <w:r>
              <w:rPr>
                <w:lang w:bidi="es-ES"/>
              </w:rPr>
              <w:t xml:space="preserve"> en proyectos de actividades tecnologicas o programacion</w:t>
            </w:r>
          </w:p>
          <w:p w:rsidR="002C2CDD" w:rsidRPr="00333CD3" w:rsidRDefault="00237A73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81C95C3C0F10407BA0A1728427D3F0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:rsidR="002C2CDD" w:rsidRPr="00333CD3" w:rsidRDefault="004014C7" w:rsidP="007569C1">
            <w:pPr>
              <w:pStyle w:val="Ttulo4"/>
            </w:pPr>
            <w:r>
              <w:t>Primaria</w:t>
            </w:r>
            <w:r w:rsidR="002C2CDD" w:rsidRPr="00333CD3">
              <w:rPr>
                <w:lang w:bidi="es-ES"/>
              </w:rPr>
              <w:t xml:space="preserve"> • </w:t>
            </w:r>
            <w:r>
              <w:t>2013</w:t>
            </w:r>
            <w:r w:rsidR="002C2CDD" w:rsidRPr="00333CD3">
              <w:rPr>
                <w:lang w:bidi="es-ES"/>
              </w:rPr>
              <w:t xml:space="preserve"> • </w:t>
            </w:r>
            <w:r>
              <w:rPr>
                <w:lang w:bidi="es-ES"/>
              </w:rPr>
              <w:t xml:space="preserve">colegio </w:t>
            </w:r>
            <w:r>
              <w:t>Eneseñanza feliz</w:t>
            </w:r>
          </w:p>
          <w:p w:rsidR="002C2CDD" w:rsidRPr="00333CD3" w:rsidRDefault="004014C7" w:rsidP="007569C1">
            <w:r>
              <w:t>Un diploma en 4to primaria</w:t>
            </w:r>
          </w:p>
          <w:p w:rsidR="002C2CDD" w:rsidRPr="00333CD3" w:rsidRDefault="004014C7" w:rsidP="007569C1">
            <w:pPr>
              <w:pStyle w:val="Ttulo4"/>
            </w:pPr>
            <w:r>
              <w:t>Basicos</w:t>
            </w:r>
            <w:r w:rsidR="002C2CDD" w:rsidRPr="00333CD3">
              <w:rPr>
                <w:lang w:bidi="es-ES"/>
              </w:rPr>
              <w:t xml:space="preserve"> • </w:t>
            </w:r>
            <w:r>
              <w:t>2016</w:t>
            </w:r>
            <w:r w:rsidR="002C2CDD" w:rsidRPr="00333CD3">
              <w:rPr>
                <w:lang w:bidi="es-ES"/>
              </w:rPr>
              <w:t xml:space="preserve"> • </w:t>
            </w:r>
            <w:r>
              <w:t>Colegio enseñanza feliz</w:t>
            </w:r>
          </w:p>
          <w:p w:rsidR="002C2CDD" w:rsidRPr="00333CD3" w:rsidRDefault="002C2CDD" w:rsidP="007569C1"/>
          <w:p w:rsidR="002C2CDD" w:rsidRPr="00333CD3" w:rsidRDefault="00237A73" w:rsidP="007569C1">
            <w:pPr>
              <w:pStyle w:val="Ttulo3"/>
            </w:pPr>
            <w:sdt>
              <w:sdtPr>
                <w:alias w:val="Experiencia de voluntariado o liderazgo:"/>
                <w:tag w:val="Experiencia de voluntariado o liderazgo:"/>
                <w:id w:val="-1093778966"/>
                <w:placeholder>
                  <w:docPart w:val="69BFD18713CA42DB8C0645820EAB16C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 de voluntariado o liderazgo</w:t>
                </w:r>
              </w:sdtContent>
            </w:sdt>
          </w:p>
          <w:p w:rsidR="00741125" w:rsidRPr="00333CD3" w:rsidRDefault="004014C7" w:rsidP="004014C7">
            <w:r>
              <w:t xml:space="preserve">He dirigido proyectos de programación dedicas a una empresa  </w:t>
            </w:r>
          </w:p>
        </w:tc>
      </w:tr>
    </w:tbl>
    <w:p w:rsidR="00C660E5" w:rsidRDefault="00C660E5" w:rsidP="00E22E87">
      <w:pPr>
        <w:pStyle w:val="Sinespaciado"/>
      </w:pPr>
      <w:bookmarkStart w:id="0" w:name="_GoBack"/>
      <w:bookmarkEnd w:id="0"/>
    </w:p>
    <w:sectPr w:rsidR="00C660E5" w:rsidSect="003F547B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73" w:rsidRDefault="00237A73" w:rsidP="00713050">
      <w:pPr>
        <w:spacing w:line="240" w:lineRule="auto"/>
      </w:pPr>
      <w:r>
        <w:separator/>
      </w:r>
    </w:p>
  </w:endnote>
  <w:endnote w:type="continuationSeparator" w:id="0">
    <w:p w:rsidR="00237A73" w:rsidRDefault="00237A7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5AA88348" wp14:editId="0DC14471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8AF8AB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94b6d2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4A6B4A03" wp14:editId="11034051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3039CD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94b6d2 [3204]" strokecolor="#94b6d2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44C71421" wp14:editId="245C1260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2C97FA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7B39C549" wp14:editId="72528E9B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3416D5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94b6d2 [3204]" strokecolor="#94b6d2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2225F23526DA41ACAAC7F20F204E0845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4014C7" w:rsidP="00811117">
              <w:pPr>
                <w:pStyle w:val="Piedepgina"/>
              </w:pPr>
              <w:r>
                <w:rPr>
                  <w:lang w:val="es-GT"/>
                </w:rPr>
                <w:t>miguelmonroy3robasico@gmail.com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69BFD18713CA42DB8C0645820EAB16C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>
              <w:docPart w:val="B08119423D4842FC9AAFAFBB564D230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4014C7" w:rsidP="00811117">
              <w:pPr>
                <w:pStyle w:val="Piedepgina"/>
              </w:pPr>
              <w:r>
                <w:rPr>
                  <w:lang w:val="es-GT"/>
                </w:rPr>
                <w:t>4587-9832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>
              <w:docPart w:val="60C69E3971CC4C32A4BDE2B27529F5F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F547B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5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4"/>
    </w:tblGrid>
    <w:tr w:rsidR="004014C7" w:rsidTr="004014C7">
      <w:tc>
        <w:tcPr>
          <w:tcW w:w="254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014C7" w:rsidRDefault="004014C7" w:rsidP="00217980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7449EE02" wp14:editId="533CCA92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C27CD6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94b6d2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014C7" w:rsidRDefault="004014C7" w:rsidP="00217980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5E342904" wp14:editId="12166076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A55C7E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4014C7" w:rsidTr="004014C7">
      <w:tc>
        <w:tcPr>
          <w:tcW w:w="2546" w:type="dxa"/>
          <w:tcMar>
            <w:top w:w="144" w:type="dxa"/>
            <w:left w:w="115" w:type="dxa"/>
            <w:right w:w="115" w:type="dxa"/>
          </w:tcMar>
        </w:tcPr>
        <w:p w:rsidR="004014C7" w:rsidRPr="00CA3DF1" w:rsidRDefault="004014C7" w:rsidP="004014C7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60C69E3971CC4C32A4BDE2B27529F5F5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miguelmonroy3robasico@gmail.com</w:t>
              </w:r>
            </w:sdtContent>
          </w:sdt>
        </w:p>
      </w:tc>
      <w:tc>
        <w:tcPr>
          <w:tcW w:w="2544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D110E4F9CF85471AB2BDB5FED3B7C49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4014C7" w:rsidRPr="00C2098A" w:rsidRDefault="004014C7" w:rsidP="004014C7">
              <w:pPr>
                <w:pStyle w:val="Piedepgina"/>
              </w:pPr>
              <w:r>
                <w:t>4587-9832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73" w:rsidRDefault="00237A73" w:rsidP="00713050">
      <w:pPr>
        <w:spacing w:line="240" w:lineRule="auto"/>
      </w:pPr>
      <w:r>
        <w:separator/>
      </w:r>
    </w:p>
  </w:footnote>
  <w:footnote w:type="continuationSeparator" w:id="0">
    <w:p w:rsidR="00237A73" w:rsidRDefault="00237A7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356977DD" wp14:editId="2A283C0B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0C7B951F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-1014533335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/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237A73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1236898342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F547B">
                      <w:rPr>
                        <w:lang w:val="es-GT"/>
                      </w:rPr>
                      <w:t>Estudiante</w:t>
                    </w:r>
                  </w:sdtContent>
                </w:sdt>
              </w:p>
              <w:p w:rsidR="001A5CA9" w:rsidRDefault="00237A73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253177845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F547B">
                      <w:rPr>
                        <w:lang w:val="es-GT"/>
                      </w:rPr>
                      <w:t>Bachillerato en computacion con orientaicon cientifica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736977421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7B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37A73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547B"/>
    <w:rsid w:val="004014C7"/>
    <w:rsid w:val="004077FB"/>
    <w:rsid w:val="00424DD9"/>
    <w:rsid w:val="0046104A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250A"/>
    <w:rsid w:val="00D04109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AA14C-2C86-47C5-97EC-63B9A8E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FC9C741D49A68625EB2019DD8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28A5C-7429-467C-BE7C-99B6DF10B601}"/>
      </w:docPartPr>
      <w:docPartBody>
        <w:p w:rsidR="00000000" w:rsidRDefault="004E5A7E">
          <w:pPr>
            <w:pStyle w:val="76B8FC9C741D49A68625EB2019DD84F6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FE04AB5665F94D1381E6C8D41DF15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C352-A349-449C-8DA6-E625C9F066CF}"/>
      </w:docPartPr>
      <w:docPartBody>
        <w:p w:rsidR="00000000" w:rsidRDefault="004E5A7E">
          <w:pPr>
            <w:pStyle w:val="FE04AB5665F94D1381E6C8D41DF15375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8C080C7AE6D24FFB8AE92636761C4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6D8F0-2C76-4FB0-856E-1DD246497365}"/>
      </w:docPartPr>
      <w:docPartBody>
        <w:p w:rsidR="00000000" w:rsidRDefault="004E5A7E">
          <w:pPr>
            <w:pStyle w:val="8C080C7AE6D24FFB8AE92636761C47D9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DB6ED88526254C23ACBCFB0296AF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C93B7-772E-4C4A-9166-F64997D5CAC7}"/>
      </w:docPartPr>
      <w:docPartBody>
        <w:p w:rsidR="00000000" w:rsidRDefault="004E5A7E">
          <w:pPr>
            <w:pStyle w:val="DB6ED88526254C23ACBCFB0296AF02C3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709CB2D8AB29482CA33D2BE1062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9C50D-73D0-418B-B7F1-78985AC90AFD}"/>
      </w:docPartPr>
      <w:docPartBody>
        <w:p w:rsidR="00000000" w:rsidRDefault="004E5A7E">
          <w:pPr>
            <w:pStyle w:val="709CB2D8AB29482CA33D2BE1062BEB88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81C95C3C0F10407BA0A1728427D3F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AD20E-B6D4-4078-AE9E-348769668511}"/>
      </w:docPartPr>
      <w:docPartBody>
        <w:p w:rsidR="00000000" w:rsidRDefault="004E5A7E">
          <w:pPr>
            <w:pStyle w:val="81C95C3C0F10407BA0A1728427D3F08F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2225F23526DA41ACAAC7F20F204E0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3266-DCA0-48BB-8AFD-9DB929B0BB81}"/>
      </w:docPartPr>
      <w:docPartBody>
        <w:p w:rsidR="00000000" w:rsidRDefault="004E5A7E">
          <w:pPr>
            <w:pStyle w:val="2225F23526DA41ACAAC7F20F204E0845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69BFD18713CA42DB8C0645820EAB1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62C09-2EB7-4D14-9FAF-D6464E4CA9D3}"/>
      </w:docPartPr>
      <w:docPartBody>
        <w:p w:rsidR="00000000" w:rsidRDefault="004E5A7E">
          <w:pPr>
            <w:pStyle w:val="69BFD18713CA42DB8C0645820EAB16CB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B08119423D4842FC9AAFAFBB564D2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5D650-1C29-4900-A6C4-E42134841023}"/>
      </w:docPartPr>
      <w:docPartBody>
        <w:p w:rsidR="00000000" w:rsidRDefault="00F679AD" w:rsidP="00F679AD">
          <w:pPr>
            <w:pStyle w:val="B08119423D4842FC9AAFAFBB564D2300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60C69E3971CC4C32A4BDE2B27529F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2710-A83F-4880-9C0A-68177947EC6E}"/>
      </w:docPartPr>
      <w:docPartBody>
        <w:p w:rsidR="00000000" w:rsidRDefault="00F679AD" w:rsidP="00F679AD">
          <w:pPr>
            <w:pStyle w:val="60C69E3971CC4C32A4BDE2B27529F5F5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D110E4F9CF85471AB2BDB5FED3B7C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4A18-1C62-4A8D-AC1E-5EF44FAA656A}"/>
      </w:docPartPr>
      <w:docPartBody>
        <w:p w:rsidR="00000000" w:rsidRDefault="00F679AD" w:rsidP="00F679AD">
          <w:pPr>
            <w:pStyle w:val="D110E4F9CF85471AB2BDB5FED3B7C490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AD"/>
    <w:rsid w:val="004E5A7E"/>
    <w:rsid w:val="00F6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AF6A0DEC304A27A0B55B3DA8405497">
    <w:name w:val="EAAF6A0DEC304A27A0B55B3DA8405497"/>
  </w:style>
  <w:style w:type="paragraph" w:customStyle="1" w:styleId="76B8FC9C741D49A68625EB2019DD84F6">
    <w:name w:val="76B8FC9C741D49A68625EB2019DD84F6"/>
  </w:style>
  <w:style w:type="paragraph" w:customStyle="1" w:styleId="985A8A2041E04940BD3EFBB98C7CDD2E">
    <w:name w:val="985A8A2041E04940BD3EFBB98C7CDD2E"/>
  </w:style>
  <w:style w:type="paragraph" w:customStyle="1" w:styleId="FE04AB5665F94D1381E6C8D41DF15375">
    <w:name w:val="FE04AB5665F94D1381E6C8D41DF15375"/>
  </w:style>
  <w:style w:type="paragraph" w:customStyle="1" w:styleId="55403E49048F4612AF2C101D4A32C3A9">
    <w:name w:val="55403E49048F4612AF2C101D4A32C3A9"/>
  </w:style>
  <w:style w:type="paragraph" w:customStyle="1" w:styleId="8C080C7AE6D24FFB8AE92636761C47D9">
    <w:name w:val="8C080C7AE6D24FFB8AE92636761C47D9"/>
  </w:style>
  <w:style w:type="paragraph" w:customStyle="1" w:styleId="DB6ED88526254C23ACBCFB0296AF02C3">
    <w:name w:val="DB6ED88526254C23ACBCFB0296AF02C3"/>
  </w:style>
  <w:style w:type="paragraph" w:customStyle="1" w:styleId="55B189376FF245728105B72574FC2A88">
    <w:name w:val="55B189376FF245728105B72574FC2A88"/>
  </w:style>
  <w:style w:type="paragraph" w:customStyle="1" w:styleId="709CB2D8AB29482CA33D2BE1062BEB88">
    <w:name w:val="709CB2D8AB29482CA33D2BE1062BEB88"/>
  </w:style>
  <w:style w:type="paragraph" w:customStyle="1" w:styleId="7A34E62AFF6B4EC8AB3D0EC2354CF59E">
    <w:name w:val="7A34E62AFF6B4EC8AB3D0EC2354CF59E"/>
  </w:style>
  <w:style w:type="paragraph" w:customStyle="1" w:styleId="F0854DB5775344F8BAED48666145B49B">
    <w:name w:val="F0854DB5775344F8BAED48666145B49B"/>
  </w:style>
  <w:style w:type="paragraph" w:customStyle="1" w:styleId="AA0C3D76CCBF496A97441D1EA0B39400">
    <w:name w:val="AA0C3D76CCBF496A97441D1EA0B39400"/>
  </w:style>
  <w:style w:type="paragraph" w:customStyle="1" w:styleId="989C113781934AAB820D6C3400CC756B">
    <w:name w:val="989C113781934AAB820D6C3400CC756B"/>
  </w:style>
  <w:style w:type="paragraph" w:customStyle="1" w:styleId="F9997030133549D8970139B273EB5379">
    <w:name w:val="F9997030133549D8970139B273EB5379"/>
  </w:style>
  <w:style w:type="paragraph" w:customStyle="1" w:styleId="34E7E2AFF3F14E7FA8763DF52F0CBEB3">
    <w:name w:val="34E7E2AFF3F14E7FA8763DF52F0CBEB3"/>
  </w:style>
  <w:style w:type="paragraph" w:customStyle="1" w:styleId="87C892FB8DBF45E89B65DB8265FF8005">
    <w:name w:val="87C892FB8DBF45E89B65DB8265FF8005"/>
  </w:style>
  <w:style w:type="paragraph" w:customStyle="1" w:styleId="DAC1E54BC10E412CBD0C59510A43DA1A">
    <w:name w:val="DAC1E54BC10E412CBD0C59510A43DA1A"/>
  </w:style>
  <w:style w:type="paragraph" w:customStyle="1" w:styleId="81C95C3C0F10407BA0A1728427D3F08F">
    <w:name w:val="81C95C3C0F10407BA0A1728427D3F08F"/>
  </w:style>
  <w:style w:type="paragraph" w:customStyle="1" w:styleId="0FEEEB6C05B347D1A280DCB7E58E1442">
    <w:name w:val="0FEEEB6C05B347D1A280DCB7E58E1442"/>
  </w:style>
  <w:style w:type="paragraph" w:customStyle="1" w:styleId="F0F373DDE4F34A2791B34F2D39DE99FE">
    <w:name w:val="F0F373DDE4F34A2791B34F2D39DE99FE"/>
  </w:style>
  <w:style w:type="paragraph" w:customStyle="1" w:styleId="AC1B3966481D4C13B663478E813461D1">
    <w:name w:val="AC1B3966481D4C13B663478E813461D1"/>
  </w:style>
  <w:style w:type="paragraph" w:customStyle="1" w:styleId="594CD04E8BF94CB797F5DFFC4695605C">
    <w:name w:val="594CD04E8BF94CB797F5DFFC4695605C"/>
  </w:style>
  <w:style w:type="paragraph" w:customStyle="1" w:styleId="B364151FD1E24BC7975A4A7CE0548E78">
    <w:name w:val="B364151FD1E24BC7975A4A7CE0548E78"/>
  </w:style>
  <w:style w:type="paragraph" w:customStyle="1" w:styleId="A08B8CAA38234F52A4CC704B7EE06BD9">
    <w:name w:val="A08B8CAA38234F52A4CC704B7EE06BD9"/>
  </w:style>
  <w:style w:type="paragraph" w:customStyle="1" w:styleId="2225F23526DA41ACAAC7F20F204E0845">
    <w:name w:val="2225F23526DA41ACAAC7F20F204E0845"/>
  </w:style>
  <w:style w:type="paragraph" w:customStyle="1" w:styleId="BD35C5E5EAED4FFFAC428A47C2D0CA1F">
    <w:name w:val="BD35C5E5EAED4FFFAC428A47C2D0CA1F"/>
  </w:style>
  <w:style w:type="paragraph" w:customStyle="1" w:styleId="69BFD18713CA42DB8C0645820EAB16CB">
    <w:name w:val="69BFD18713CA42DB8C0645820EAB16CB"/>
  </w:style>
  <w:style w:type="paragraph" w:customStyle="1" w:styleId="E0744311015947CFA1F09FD870D968ED">
    <w:name w:val="E0744311015947CFA1F09FD870D968ED"/>
  </w:style>
  <w:style w:type="paragraph" w:customStyle="1" w:styleId="B08119423D4842FC9AAFAFBB564D2300">
    <w:name w:val="B08119423D4842FC9AAFAFBB564D2300"/>
    <w:rsid w:val="00F679AD"/>
  </w:style>
  <w:style w:type="paragraph" w:customStyle="1" w:styleId="0085CA217D724DCF9AC596D450A04E59">
    <w:name w:val="0085CA217D724DCF9AC596D450A04E59"/>
    <w:rsid w:val="00F679AD"/>
  </w:style>
  <w:style w:type="paragraph" w:customStyle="1" w:styleId="60C69E3971CC4C32A4BDE2B27529F5F5">
    <w:name w:val="60C69E3971CC4C32A4BDE2B27529F5F5"/>
    <w:rsid w:val="00F679AD"/>
  </w:style>
  <w:style w:type="paragraph" w:customStyle="1" w:styleId="D110E4F9CF85471AB2BDB5FED3B7C490">
    <w:name w:val="D110E4F9CF85471AB2BDB5FED3B7C490"/>
    <w:rsid w:val="00F67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termedi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4587-9832</CompanyPhone>
  <CompanyFax/>
  <CompanyEmail>miguelmonroy3robasico@gmail.com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21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Bachillerato en computacion con orientaicon cientifica</dc:subject>
  <dc:creator>Estudiante</dc:creator>
  <cp:keywords/>
  <dc:description/>
  <cp:lastModifiedBy>Estudiante</cp:lastModifiedBy>
  <cp:revision>1</cp:revision>
  <dcterms:created xsi:type="dcterms:W3CDTF">2018-08-15T16:17:00Z</dcterms:created>
  <dcterms:modified xsi:type="dcterms:W3CDTF">2018-08-15T16:38:00Z</dcterms:modified>
</cp:coreProperties>
</file>